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4F54" w14:paraId="214E907A" w14:textId="77777777" w:rsidTr="00C50151">
        <w:trPr>
          <w:gridAfter w:val="1"/>
          <w:wAfter w:w="6470" w:type="dxa"/>
          <w:trHeight w:val="621"/>
        </w:trPr>
        <w:tc>
          <w:tcPr>
            <w:tcW w:w="3600" w:type="dxa"/>
            <w:vAlign w:val="bottom"/>
          </w:tcPr>
          <w:p w14:paraId="0D831D36" w14:textId="0C07153C" w:rsidR="00494F54" w:rsidRDefault="00494F54" w:rsidP="00C50151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7A046613" w14:textId="77777777" w:rsidR="00494F54" w:rsidRDefault="00494F54" w:rsidP="000C45FF">
            <w:pPr>
              <w:tabs>
                <w:tab w:val="left" w:pos="990"/>
              </w:tabs>
            </w:pPr>
          </w:p>
        </w:tc>
      </w:tr>
      <w:tr w:rsidR="001B2ABD" w14:paraId="22173966" w14:textId="77777777" w:rsidTr="001B2ABD">
        <w:tc>
          <w:tcPr>
            <w:tcW w:w="3600" w:type="dxa"/>
          </w:tcPr>
          <w:p w14:paraId="7EDFE182" w14:textId="09F4B01C" w:rsidR="00C50151" w:rsidRDefault="00C50151" w:rsidP="00C50151">
            <w:r>
              <w:t xml:space="preserve"> </w:t>
            </w:r>
            <w:r w:rsidRPr="00715816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ROJA R</w:t>
            </w:r>
            <w:r>
              <w:t xml:space="preserve"> </w:t>
            </w:r>
          </w:p>
          <w:p w14:paraId="101BCE2C" w14:textId="77777777" w:rsidR="00C50151" w:rsidRDefault="00C50151" w:rsidP="00C50151"/>
          <w:p w14:paraId="30610A92" w14:textId="68993C3D" w:rsidR="00C50151" w:rsidRDefault="00C50151" w:rsidP="00C50151">
            <w:proofErr w:type="gramStart"/>
            <w:r>
              <w:t>( FRONTEND</w:t>
            </w:r>
            <w:proofErr w:type="gramEnd"/>
            <w:r>
              <w:t xml:space="preserve"> DEVELOPER )</w:t>
            </w:r>
          </w:p>
          <w:p w14:paraId="33D8A279" w14:textId="18DDCF94" w:rsidR="00C50151" w:rsidRDefault="00C50151" w:rsidP="00C50151"/>
          <w:p w14:paraId="10712F85" w14:textId="6138B11E" w:rsidR="00C50151" w:rsidRDefault="00C50151" w:rsidP="00C50151"/>
          <w:p w14:paraId="56EFC7C1" w14:textId="47CF1A9E" w:rsidR="00C50151" w:rsidRDefault="00C50151" w:rsidP="00C50151"/>
          <w:p w14:paraId="15079AAD" w14:textId="31880E8E" w:rsidR="00C50151" w:rsidRPr="00C50151" w:rsidRDefault="00C50151" w:rsidP="00C5015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PROFILE</w:t>
            </w:r>
          </w:p>
          <w:p w14:paraId="5092860B" w14:textId="691210F2" w:rsidR="00036450" w:rsidRPr="00494F54" w:rsidRDefault="00494F54" w:rsidP="00036450">
            <w:pPr>
              <w:rPr>
                <w:color w:val="222200"/>
              </w:rPr>
            </w:pPr>
            <w:r w:rsidRPr="00494F54">
              <w:rPr>
                <w:color w:val="222200"/>
              </w:rPr>
              <w:t xml:space="preserve">I believe that </w:t>
            </w:r>
            <w:r>
              <w:rPr>
                <w:color w:val="222200"/>
              </w:rPr>
              <w:t xml:space="preserve">my </w:t>
            </w:r>
            <w:r w:rsidRPr="00494F54">
              <w:rPr>
                <w:color w:val="222200"/>
              </w:rPr>
              <w:t>technical, functional and communication skills will enable me in facing the challenging career ahead and productivity gains to the organization.</w:t>
            </w:r>
          </w:p>
          <w:sdt>
            <w:sdtPr>
              <w:id w:val="-1954003311"/>
              <w:placeholder>
                <w:docPart w:val="751C4EC6F8D445D1AE119A6D86BCF656"/>
              </w:placeholder>
              <w:temporary/>
              <w:showingPlcHdr/>
              <w15:appearance w15:val="hidden"/>
            </w:sdtPr>
            <w:sdtContent>
              <w:p w14:paraId="202D362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CE2EF520A1943359464534A019266CF"/>
              </w:placeholder>
              <w:temporary/>
              <w:showingPlcHdr/>
              <w15:appearance w15:val="hidden"/>
            </w:sdtPr>
            <w:sdtContent>
              <w:p w14:paraId="01834E1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55671C3" w14:textId="0DA1780E" w:rsidR="004D3011" w:rsidRDefault="00494F54" w:rsidP="004D3011">
            <w:r>
              <w:t>7200222419</w:t>
            </w:r>
          </w:p>
          <w:p w14:paraId="06875654" w14:textId="1107928F" w:rsidR="008A53DF" w:rsidRDefault="008A53DF" w:rsidP="004D3011"/>
          <w:p w14:paraId="5CF38026" w14:textId="389ECCE5" w:rsidR="008A53DF" w:rsidRPr="008A53DF" w:rsidRDefault="008A53DF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8A53DF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PORTFOLIO</w:t>
            </w:r>
          </w:p>
          <w:p w14:paraId="21C7CF19" w14:textId="0388D194" w:rsidR="008A53DF" w:rsidRDefault="008A53DF" w:rsidP="004D3011"/>
          <w:p w14:paraId="32DCC7F3" w14:textId="158D7CF4" w:rsidR="008A53DF" w:rsidRDefault="008A53DF" w:rsidP="004D3011">
            <w:hyperlink r:id="rId7" w:tgtFrame="_blank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https://super-mermaid-7a</w:t>
              </w:r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f</w:t>
              </w:r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3aa.netlify.app</w:t>
              </w:r>
            </w:hyperlink>
          </w:p>
          <w:p w14:paraId="385CCAE3" w14:textId="2A66D05B" w:rsidR="004D3011" w:rsidRDefault="004D3011" w:rsidP="004D3011"/>
          <w:p w14:paraId="4553EB1B" w14:textId="77777777" w:rsidR="00494F54" w:rsidRDefault="00494F54" w:rsidP="004D3011"/>
          <w:p w14:paraId="5AE03FE4" w14:textId="77777777" w:rsidR="004D3011" w:rsidRDefault="004D3011" w:rsidP="004D3011"/>
          <w:p w14:paraId="2B06934F" w14:textId="6668CF75" w:rsidR="00494F54" w:rsidRPr="00C50151" w:rsidRDefault="00494F54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EMAIL:</w:t>
            </w:r>
          </w:p>
          <w:p w14:paraId="5DEBB2B7" w14:textId="0FDD83A4" w:rsidR="00494F54" w:rsidRDefault="00A31542" w:rsidP="004D3011">
            <w:r>
              <w:t>r</w:t>
            </w:r>
            <w:r w:rsidR="00494F54">
              <w:t>ojayadhav24@gmail.com</w:t>
            </w:r>
          </w:p>
          <w:p w14:paraId="7B13588A" w14:textId="777260D9" w:rsidR="004D3011" w:rsidRPr="004D3011" w:rsidRDefault="004D3011" w:rsidP="00494F54">
            <w:pPr>
              <w:pStyle w:val="Heading3"/>
            </w:pPr>
          </w:p>
        </w:tc>
        <w:tc>
          <w:tcPr>
            <w:tcW w:w="720" w:type="dxa"/>
          </w:tcPr>
          <w:p w14:paraId="30388F5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4DF8A9F" w14:textId="7E4857B2" w:rsidR="001B2ABD" w:rsidRDefault="001A4C60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ACADEMIC QUALIFICATION:</w:t>
            </w:r>
          </w:p>
          <w:p w14:paraId="38594219" w14:textId="77777777" w:rsidR="00C50151" w:rsidRPr="00C50151" w:rsidRDefault="00C50151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4BD52D9F" w14:textId="2058F67F" w:rsidR="001A4C60" w:rsidRDefault="001A4C60" w:rsidP="001A4C60">
            <w:pPr>
              <w:rPr>
                <w:color w:val="303000"/>
              </w:rPr>
            </w:pPr>
            <w:proofErr w:type="gramStart"/>
            <w:r>
              <w:rPr>
                <w:b/>
                <w:bCs/>
                <w:color w:val="0F0F00"/>
              </w:rPr>
              <w:t>B.Com</w:t>
            </w:r>
            <w:proofErr w:type="gramEnd"/>
            <w:r>
              <w:rPr>
                <w:b/>
                <w:bCs/>
                <w:color w:val="0F0F00"/>
              </w:rPr>
              <w:t xml:space="preserve"> </w:t>
            </w:r>
            <w:r w:rsidRPr="001A4C60">
              <w:rPr>
                <w:color w:val="303000"/>
              </w:rPr>
              <w:t>(</w:t>
            </w:r>
            <w:proofErr w:type="spellStart"/>
            <w:r w:rsidRPr="001A4C60">
              <w:rPr>
                <w:color w:val="303000"/>
              </w:rPr>
              <w:t>Accounting&amp;Finance</w:t>
            </w:r>
            <w:proofErr w:type="spellEnd"/>
            <w:r w:rsidRPr="001A4C60">
              <w:rPr>
                <w:color w:val="303000"/>
              </w:rPr>
              <w:t xml:space="preserve">) with </w:t>
            </w:r>
            <w:r>
              <w:rPr>
                <w:color w:val="303000"/>
              </w:rPr>
              <w:t xml:space="preserve">aggregate </w:t>
            </w:r>
            <w:r w:rsidRPr="001A4C60">
              <w:rPr>
                <w:color w:val="303000"/>
              </w:rPr>
              <w:t xml:space="preserve">of 83% in 2019-2022 from </w:t>
            </w:r>
            <w:proofErr w:type="spellStart"/>
            <w:r w:rsidRPr="001A4C60">
              <w:rPr>
                <w:color w:val="303000"/>
              </w:rPr>
              <w:t>Avichi</w:t>
            </w:r>
            <w:proofErr w:type="spellEnd"/>
            <w:r w:rsidRPr="001A4C60">
              <w:rPr>
                <w:color w:val="303000"/>
              </w:rPr>
              <w:t xml:space="preserve"> college of arts and science </w:t>
            </w:r>
            <w:proofErr w:type="spellStart"/>
            <w:r w:rsidRPr="001A4C60">
              <w:rPr>
                <w:color w:val="303000"/>
              </w:rPr>
              <w:t>Virugambakkam</w:t>
            </w:r>
            <w:proofErr w:type="spellEnd"/>
            <w:r w:rsidRPr="001A4C60">
              <w:rPr>
                <w:color w:val="303000"/>
              </w:rPr>
              <w:t xml:space="preserve"> Chennai-92.</w:t>
            </w:r>
          </w:p>
          <w:p w14:paraId="0FF53916" w14:textId="77777777" w:rsidR="001A4C60" w:rsidRPr="001A4C60" w:rsidRDefault="001A4C60" w:rsidP="001A4C60">
            <w:pPr>
              <w:rPr>
                <w:color w:val="303000"/>
              </w:rPr>
            </w:pPr>
          </w:p>
          <w:p w14:paraId="20A08016" w14:textId="1738A068" w:rsidR="001A4C60" w:rsidRDefault="001A4C60" w:rsidP="001A4C60">
            <w:pPr>
              <w:rPr>
                <w:color w:val="303000"/>
              </w:rPr>
            </w:pPr>
            <w:r w:rsidRPr="001A4C60">
              <w:rPr>
                <w:b/>
                <w:bCs/>
                <w:color w:val="0F0F00"/>
              </w:rPr>
              <w:t>HSC</w:t>
            </w:r>
            <w:r w:rsidRPr="001A4C60">
              <w:rPr>
                <w:color w:val="303000"/>
              </w:rPr>
              <w:t xml:space="preserve"> with aggregate 71% in 2019 from AVM Rajeshwari Matriculation Higher Secondary School </w:t>
            </w:r>
            <w:proofErr w:type="spellStart"/>
            <w:r w:rsidRPr="001A4C60">
              <w:rPr>
                <w:color w:val="303000"/>
              </w:rPr>
              <w:t>Virugambakkam</w:t>
            </w:r>
            <w:proofErr w:type="spellEnd"/>
            <w:r w:rsidRPr="001A4C60">
              <w:rPr>
                <w:color w:val="303000"/>
              </w:rPr>
              <w:t xml:space="preserve"> Chennai-92.</w:t>
            </w:r>
          </w:p>
          <w:p w14:paraId="726E7DEF" w14:textId="77777777" w:rsidR="001A4C60" w:rsidRDefault="001A4C60" w:rsidP="001A4C60">
            <w:pPr>
              <w:rPr>
                <w:color w:val="303000"/>
              </w:rPr>
            </w:pPr>
          </w:p>
          <w:p w14:paraId="27CA5B41" w14:textId="52F54682" w:rsidR="001A4C60" w:rsidRPr="001A4C60" w:rsidRDefault="001A4C60" w:rsidP="001A4C60">
            <w:pPr>
              <w:rPr>
                <w:color w:val="303000"/>
              </w:rPr>
            </w:pPr>
            <w:r>
              <w:rPr>
                <w:b/>
                <w:bCs/>
                <w:color w:val="090900"/>
              </w:rPr>
              <w:t xml:space="preserve">SSLC </w:t>
            </w:r>
            <w:r>
              <w:rPr>
                <w:color w:val="252500"/>
              </w:rPr>
              <w:t xml:space="preserve">with </w:t>
            </w:r>
            <w:r>
              <w:rPr>
                <w:color w:val="282800"/>
              </w:rPr>
              <w:t xml:space="preserve">aggregate </w:t>
            </w:r>
            <w:r>
              <w:rPr>
                <w:color w:val="151500"/>
              </w:rPr>
              <w:t>84.6</w:t>
            </w:r>
            <w:r>
              <w:rPr>
                <w:color w:val="3B3B00"/>
              </w:rPr>
              <w:t xml:space="preserve">% </w:t>
            </w:r>
            <w:r>
              <w:rPr>
                <w:color w:val="1F1F00"/>
              </w:rPr>
              <w:t xml:space="preserve">in </w:t>
            </w:r>
            <w:r>
              <w:rPr>
                <w:color w:val="262600"/>
              </w:rPr>
              <w:t xml:space="preserve">2017 </w:t>
            </w:r>
            <w:r>
              <w:rPr>
                <w:color w:val="212100"/>
              </w:rPr>
              <w:t xml:space="preserve">from </w:t>
            </w:r>
            <w:proofErr w:type="spellStart"/>
            <w:r>
              <w:rPr>
                <w:color w:val="1E1E00"/>
              </w:rPr>
              <w:t>Avichi</w:t>
            </w:r>
            <w:proofErr w:type="spellEnd"/>
            <w:r>
              <w:rPr>
                <w:color w:val="1E1E00"/>
              </w:rPr>
              <w:t xml:space="preserve"> </w:t>
            </w:r>
            <w:r>
              <w:rPr>
                <w:color w:val="181800"/>
              </w:rPr>
              <w:t xml:space="preserve">HSS </w:t>
            </w:r>
            <w:proofErr w:type="spellStart"/>
            <w:r>
              <w:rPr>
                <w:color w:val="2B2B00"/>
              </w:rPr>
              <w:t>Virugambakkam</w:t>
            </w:r>
            <w:proofErr w:type="spellEnd"/>
            <w:r>
              <w:rPr>
                <w:color w:val="2B2B00"/>
              </w:rPr>
              <w:t xml:space="preserve"> Chennai</w:t>
            </w:r>
            <w:r>
              <w:rPr>
                <w:color w:val="ADAD00"/>
              </w:rPr>
              <w:t>-</w:t>
            </w:r>
            <w:r>
              <w:rPr>
                <w:color w:val="494900"/>
              </w:rPr>
              <w:t>92</w:t>
            </w:r>
            <w:r>
              <w:rPr>
                <w:rFonts w:ascii="Arial" w:hAnsi="Arial" w:cs="Arial"/>
                <w:color w:val="ADAD00"/>
              </w:rPr>
              <w:t>.</w:t>
            </w:r>
          </w:p>
          <w:p w14:paraId="2C773D49" w14:textId="558C5ED9" w:rsidR="001A4C60" w:rsidRPr="001A4C60" w:rsidRDefault="001A4C60" w:rsidP="001A4C60">
            <w:pPr>
              <w:rPr>
                <w:color w:val="303000"/>
              </w:rPr>
            </w:pPr>
          </w:p>
          <w:p w14:paraId="682666B7" w14:textId="1D47A16D" w:rsidR="00036450" w:rsidRDefault="001A4C60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SKILLS:</w:t>
            </w:r>
          </w:p>
          <w:p w14:paraId="6008A4CB" w14:textId="77777777" w:rsidR="00C50151" w:rsidRPr="00C50151" w:rsidRDefault="00C50151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012C2A1E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HTML</w:t>
            </w:r>
          </w:p>
          <w:p w14:paraId="16586158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CSS</w:t>
            </w:r>
          </w:p>
          <w:p w14:paraId="579B3965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BOOTSTRAP</w:t>
            </w:r>
          </w:p>
          <w:p w14:paraId="78F5C785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JAVASCRIPT</w:t>
            </w:r>
          </w:p>
          <w:p w14:paraId="07F42A2A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REACT JS</w:t>
            </w:r>
          </w:p>
          <w:p w14:paraId="3D022FA7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TAILWIND</w:t>
            </w:r>
          </w:p>
          <w:p w14:paraId="17EADB75" w14:textId="77777777" w:rsidR="001A4C60" w:rsidRPr="00494F54" w:rsidRDefault="001A4C60" w:rsidP="001A4C6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94F54">
              <w:rPr>
                <w:b/>
                <w:bCs/>
              </w:rPr>
              <w:t>NODE JS</w:t>
            </w:r>
          </w:p>
          <w:p w14:paraId="75DED8B2" w14:textId="77777777" w:rsidR="001A4C60" w:rsidRPr="001A4C60" w:rsidRDefault="001A4C60" w:rsidP="001A4C60"/>
          <w:p w14:paraId="2F3772D5" w14:textId="77777777" w:rsidR="001A4C60" w:rsidRPr="001A4C60" w:rsidRDefault="001A4C60" w:rsidP="001A4C60">
            <w:pPr>
              <w:jc w:val="both"/>
            </w:pPr>
          </w:p>
          <w:p w14:paraId="4D9DFCE7" w14:textId="1A44FC20" w:rsidR="00036450" w:rsidRDefault="001A4C60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TOOLS:</w:t>
            </w:r>
          </w:p>
          <w:p w14:paraId="63891716" w14:textId="77777777" w:rsidR="00C50151" w:rsidRPr="00C50151" w:rsidRDefault="00C50151" w:rsidP="00C50151">
            <w:pPr>
              <w:pBdr>
                <w:bottom w:val="single" w:sz="8" w:space="1" w:color="94B6D2" w:themeColor="accent1"/>
              </w:pBd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0223CD5E" w14:textId="325FF2B3" w:rsidR="001A4C60" w:rsidRDefault="001A4C60" w:rsidP="001A4C60">
            <w:pPr>
              <w:pStyle w:val="ListParagraph"/>
              <w:numPr>
                <w:ilvl w:val="0"/>
                <w:numId w:val="2"/>
              </w:numPr>
            </w:pPr>
            <w:r>
              <w:t>VS CODE</w:t>
            </w:r>
          </w:p>
          <w:p w14:paraId="4FB7857B" w14:textId="77777777" w:rsidR="001A4C60" w:rsidRDefault="001A4C60" w:rsidP="004D3011">
            <w:pPr>
              <w:pStyle w:val="ListParagraph"/>
              <w:numPr>
                <w:ilvl w:val="0"/>
                <w:numId w:val="2"/>
              </w:numPr>
            </w:pPr>
            <w:r>
              <w:t>GIT</w:t>
            </w:r>
          </w:p>
          <w:p w14:paraId="6AFA89E4" w14:textId="4726E248" w:rsidR="001A4C60" w:rsidRDefault="001A4C60" w:rsidP="001A4C60">
            <w:pPr>
              <w:pStyle w:val="ListParagraph"/>
              <w:jc w:val="both"/>
            </w:pPr>
          </w:p>
          <w:p w14:paraId="39C3BF0C" w14:textId="2584EF80" w:rsidR="00A226B4" w:rsidRDefault="00A226B4" w:rsidP="001A4C60">
            <w:pPr>
              <w:pStyle w:val="ListParagraph"/>
              <w:jc w:val="both"/>
            </w:pPr>
          </w:p>
          <w:p w14:paraId="77E4C78E" w14:textId="6535DFFB" w:rsidR="00A226B4" w:rsidRDefault="00A226B4" w:rsidP="00A226B4">
            <w:pPr>
              <w:jc w:val="both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012136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 xml:space="preserve">MY </w:t>
            </w:r>
            <w:proofErr w:type="gramStart"/>
            <w:r w:rsidRPr="00012136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WORKS</w:t>
            </w:r>
            <w:r w:rsidR="00012136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 xml:space="preserve"> :</w:t>
            </w:r>
            <w:proofErr w:type="gramEnd"/>
          </w:p>
          <w:p w14:paraId="5EDE7F1E" w14:textId="77777777" w:rsidR="00012136" w:rsidRPr="00012136" w:rsidRDefault="00012136" w:rsidP="00A226B4">
            <w:pPr>
              <w:jc w:val="both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12741C25" w14:textId="0D65DBF0" w:rsidR="00A226B4" w:rsidRDefault="00A226B4" w:rsidP="00A226B4">
            <w:pPr>
              <w:jc w:val="both"/>
            </w:pPr>
            <w:r>
              <w:t xml:space="preserve">            </w:t>
            </w:r>
            <w:r w:rsidRPr="00012136">
              <w:rPr>
                <w:b/>
                <w:bCs/>
              </w:rPr>
              <w:t>1.SHO</w:t>
            </w:r>
            <w:r w:rsidR="008A53DF">
              <w:rPr>
                <w:b/>
                <w:bCs/>
              </w:rPr>
              <w:t>E SHOP</w:t>
            </w:r>
            <w:r>
              <w:t xml:space="preserve"> - </w:t>
            </w:r>
            <w:hyperlink r:id="rId8" w:history="1">
              <w:r w:rsidRPr="00A226B4">
                <w:rPr>
                  <w:rStyle w:val="Hyperlink"/>
                </w:rPr>
                <w:t>https://benevolent-arithmeti</w:t>
              </w:r>
              <w:r w:rsidRPr="00A226B4">
                <w:rPr>
                  <w:rStyle w:val="Hyperlink"/>
                </w:rPr>
                <w:t>c</w:t>
              </w:r>
              <w:r w:rsidRPr="00A226B4">
                <w:rPr>
                  <w:rStyle w:val="Hyperlink"/>
                </w:rPr>
                <w:t>-5463c9.netlify.app/</w:t>
              </w:r>
            </w:hyperlink>
          </w:p>
          <w:p w14:paraId="16FC5742" w14:textId="77777777" w:rsidR="00286B42" w:rsidRDefault="00286B42" w:rsidP="00A226B4">
            <w:pPr>
              <w:jc w:val="both"/>
            </w:pPr>
          </w:p>
          <w:p w14:paraId="05C6EA27" w14:textId="77777777" w:rsidR="00012136" w:rsidRDefault="00012136" w:rsidP="00A226B4">
            <w:pPr>
              <w:jc w:val="both"/>
            </w:pPr>
          </w:p>
          <w:p w14:paraId="53828EC4" w14:textId="48BD2AE5" w:rsid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It is a simple website like online shoe store with fully responsive. It </w:t>
            </w:r>
            <w:proofErr w:type="gramStart"/>
            <w:r>
              <w:rPr>
                <w:rFonts w:ascii="Arial" w:hAnsi="Arial" w:cs="Arial"/>
                <w:color w:val="222222"/>
              </w:rPr>
              <w:t>include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section like shoes, color, size and payment page.</w:t>
            </w:r>
          </w:p>
          <w:p w14:paraId="1C2374FA" w14:textId="77777777" w:rsid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52ABE778" w14:textId="77777777" w:rsid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012136">
              <w:rPr>
                <w:b/>
                <w:bCs/>
              </w:rPr>
              <w:t>Tech Stack:</w:t>
            </w:r>
            <w:r>
              <w:rPr>
                <w:rFonts w:ascii="Arial" w:hAnsi="Arial" w:cs="Arial"/>
                <w:color w:val="222222"/>
              </w:rPr>
              <w:t xml:space="preserve"> HTML | CSS | JAVASCRIPT</w:t>
            </w:r>
          </w:p>
          <w:p w14:paraId="2D92B17D" w14:textId="7E5498C0" w:rsidR="00012136" w:rsidRDefault="00012136" w:rsidP="00A226B4">
            <w:pPr>
              <w:jc w:val="both"/>
            </w:pPr>
          </w:p>
          <w:p w14:paraId="463D4135" w14:textId="77777777" w:rsidR="000763B6" w:rsidRPr="000763B6" w:rsidRDefault="000763B6" w:rsidP="00A226B4">
            <w:pPr>
              <w:jc w:val="both"/>
            </w:pPr>
          </w:p>
          <w:p w14:paraId="68236FBA" w14:textId="34743E43" w:rsidR="000763B6" w:rsidRDefault="000763B6" w:rsidP="00A226B4">
            <w:pPr>
              <w:jc w:val="both"/>
            </w:pPr>
            <w:r>
              <w:t xml:space="preserve">            </w:t>
            </w:r>
            <w:r w:rsidRPr="00012136">
              <w:rPr>
                <w:b/>
                <w:bCs/>
              </w:rPr>
              <w:t>2.</w:t>
            </w:r>
            <w:r w:rsidR="00286B42">
              <w:rPr>
                <w:b/>
                <w:bCs/>
              </w:rPr>
              <w:t>RESTAURANT</w:t>
            </w:r>
            <w:r w:rsidR="00012136">
              <w:t xml:space="preserve"> - </w:t>
            </w:r>
            <w:hyperlink r:id="rId9" w:history="1">
              <w:r w:rsidR="00012136" w:rsidRPr="00012136">
                <w:rPr>
                  <w:rStyle w:val="Hyperlink"/>
                </w:rPr>
                <w:t>https://aquamarine-jelly-3384d9.netlify.app/</w:t>
              </w:r>
            </w:hyperlink>
          </w:p>
          <w:p w14:paraId="5FA02E91" w14:textId="70F8AB72" w:rsidR="00012136" w:rsidRDefault="00012136" w:rsidP="00A226B4">
            <w:pPr>
              <w:jc w:val="both"/>
            </w:pPr>
          </w:p>
          <w:p w14:paraId="0ED618E5" w14:textId="77777777" w:rsidR="00286B42" w:rsidRDefault="00286B42" w:rsidP="00A226B4">
            <w:pPr>
              <w:jc w:val="both"/>
            </w:pPr>
          </w:p>
          <w:p w14:paraId="121A372E" w14:textId="1B66B1D0" w:rsidR="00012136" w:rsidRP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012136">
              <w:rPr>
                <w:rFonts w:ascii="Arial" w:hAnsi="Arial" w:cs="Arial"/>
                <w:color w:val="222222"/>
              </w:rPr>
              <w:t>It is a simple restaurant single page website</w:t>
            </w:r>
            <w:r w:rsidR="00286B42">
              <w:rPr>
                <w:rFonts w:ascii="Arial" w:hAnsi="Arial" w:cs="Arial"/>
                <w:color w:val="222222"/>
              </w:rPr>
              <w:t xml:space="preserve"> with fully responsive</w:t>
            </w:r>
            <w:r w:rsidRPr="00012136">
              <w:rPr>
                <w:rFonts w:ascii="Arial" w:hAnsi="Arial" w:cs="Arial"/>
                <w:color w:val="222222"/>
              </w:rPr>
              <w:t xml:space="preserve">. It </w:t>
            </w:r>
            <w:proofErr w:type="gramStart"/>
            <w:r w:rsidRPr="00012136">
              <w:rPr>
                <w:rFonts w:ascii="Arial" w:hAnsi="Arial" w:cs="Arial"/>
                <w:color w:val="222222"/>
              </w:rPr>
              <w:t>include</w:t>
            </w:r>
            <w:proofErr w:type="gramEnd"/>
            <w:r w:rsidRPr="00012136">
              <w:rPr>
                <w:rFonts w:ascii="Arial" w:hAnsi="Arial" w:cs="Arial"/>
                <w:color w:val="222222"/>
              </w:rPr>
              <w:t xml:space="preserve"> by</w:t>
            </w:r>
          </w:p>
          <w:p w14:paraId="75AD1631" w14:textId="42FCA2A7" w:rsid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012136">
              <w:rPr>
                <w:rFonts w:ascii="Arial" w:hAnsi="Arial" w:cs="Arial"/>
                <w:color w:val="222222"/>
              </w:rPr>
              <w:t xml:space="preserve">restaurant menus and seat booking for customers. </w:t>
            </w:r>
          </w:p>
          <w:p w14:paraId="128BA72D" w14:textId="77777777" w:rsidR="00012136" w:rsidRPr="00012136" w:rsidRDefault="00012136" w:rsidP="00012136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C3940BA" w14:textId="77777777" w:rsidR="00012136" w:rsidRPr="00012136" w:rsidRDefault="00012136" w:rsidP="0001213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012136">
              <w:rPr>
                <w:b/>
                <w:bCs/>
              </w:rPr>
              <w:t>Tech Stack:</w:t>
            </w:r>
            <w:r w:rsidRPr="00012136">
              <w:rPr>
                <w:rFonts w:ascii="Arial" w:hAnsi="Arial" w:cs="Arial"/>
                <w:color w:val="222222"/>
              </w:rPr>
              <w:t xml:space="preserve"> HTML | CSS | JAVASCRIPT</w:t>
            </w:r>
          </w:p>
          <w:p w14:paraId="3F43E891" w14:textId="77777777" w:rsidR="00012136" w:rsidRDefault="00012136" w:rsidP="00A226B4">
            <w:pPr>
              <w:jc w:val="both"/>
            </w:pPr>
          </w:p>
          <w:p w14:paraId="246E1F1B" w14:textId="77777777" w:rsidR="001A4C60" w:rsidRDefault="001A4C60" w:rsidP="001A4C60">
            <w:pPr>
              <w:jc w:val="both"/>
            </w:pPr>
          </w:p>
          <w:p w14:paraId="089BC6DE" w14:textId="77777777" w:rsidR="001A4C60" w:rsidRPr="00C50151" w:rsidRDefault="001A4C60" w:rsidP="00C5015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SOFT SKILLS:</w:t>
            </w:r>
          </w:p>
          <w:p w14:paraId="15D0C436" w14:textId="77777777" w:rsidR="001A4C60" w:rsidRDefault="001A4C60" w:rsidP="001A4C6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Adaptability</w:t>
            </w:r>
          </w:p>
          <w:p w14:paraId="0DCE7AB5" w14:textId="77777777" w:rsidR="001A4C60" w:rsidRDefault="001A4C60" w:rsidP="001A4C6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Ethic</w:t>
            </w:r>
          </w:p>
          <w:p w14:paraId="5196B8FB" w14:textId="2DA19325" w:rsidR="001A4C60" w:rsidRDefault="001A4C60" w:rsidP="001A4C6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Positive Attitude</w:t>
            </w:r>
          </w:p>
          <w:p w14:paraId="195D9248" w14:textId="214B62BD" w:rsidR="001A4C60" w:rsidRDefault="001A4C60" w:rsidP="00C50151">
            <w:pPr>
              <w:jc w:val="both"/>
            </w:pPr>
          </w:p>
          <w:p w14:paraId="6417AED2" w14:textId="7B9A9709" w:rsidR="00286B42" w:rsidRDefault="00286B42" w:rsidP="00C50151">
            <w:pPr>
              <w:jc w:val="both"/>
            </w:pPr>
          </w:p>
          <w:p w14:paraId="74A131EC" w14:textId="77777777" w:rsidR="00286B42" w:rsidRDefault="00286B42" w:rsidP="00C50151">
            <w:pPr>
              <w:jc w:val="both"/>
            </w:pPr>
          </w:p>
          <w:p w14:paraId="3F2A296F" w14:textId="77777777" w:rsidR="00C50151" w:rsidRDefault="00C50151" w:rsidP="00C50151">
            <w:pPr>
              <w:jc w:val="both"/>
            </w:pPr>
          </w:p>
          <w:p w14:paraId="47AE2DC8" w14:textId="4DC60AD7" w:rsidR="001A4C60" w:rsidRPr="00C50151" w:rsidRDefault="001A4C60" w:rsidP="00C5015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lastRenderedPageBreak/>
              <w:t>PERSONAL DETAILS:</w:t>
            </w:r>
          </w:p>
          <w:p w14:paraId="419ABD76" w14:textId="68632C29" w:rsidR="001A4C60" w:rsidRDefault="001A4C60" w:rsidP="001A4C60">
            <w:pPr>
              <w:jc w:val="both"/>
            </w:pPr>
          </w:p>
          <w:p w14:paraId="3FA207FF" w14:textId="115FDC2E" w:rsidR="001A4C60" w:rsidRDefault="001A4C60" w:rsidP="001A4C60">
            <w:pPr>
              <w:jc w:val="both"/>
            </w:pPr>
            <w:r w:rsidRPr="00CE5863">
              <w:rPr>
                <w:b/>
                <w:bCs/>
                <w:color w:val="090900"/>
              </w:rPr>
              <w:t>NAME:</w:t>
            </w:r>
            <w:r>
              <w:t xml:space="preserve"> ROJA R</w:t>
            </w:r>
          </w:p>
          <w:p w14:paraId="258E80D1" w14:textId="0633615A" w:rsidR="001A4C60" w:rsidRDefault="001A4C60" w:rsidP="001A4C60">
            <w:pPr>
              <w:jc w:val="both"/>
            </w:pPr>
            <w:r w:rsidRPr="00CE5863">
              <w:rPr>
                <w:b/>
                <w:bCs/>
                <w:color w:val="090900"/>
              </w:rPr>
              <w:t>DOB:</w:t>
            </w:r>
            <w:r>
              <w:t xml:space="preserve"> August 24 2001</w:t>
            </w:r>
          </w:p>
          <w:p w14:paraId="4CED6A2D" w14:textId="6B9173E3" w:rsidR="001A4C60" w:rsidRDefault="001A4C60" w:rsidP="001A4C60">
            <w:pPr>
              <w:jc w:val="both"/>
            </w:pPr>
            <w:r w:rsidRPr="00CE5863">
              <w:rPr>
                <w:b/>
                <w:bCs/>
                <w:color w:val="090900"/>
              </w:rPr>
              <w:t>NATIONALITY:</w:t>
            </w:r>
            <w:r>
              <w:t xml:space="preserve"> Indian</w:t>
            </w:r>
          </w:p>
          <w:p w14:paraId="3C72B4BB" w14:textId="0F356E75" w:rsidR="001A4C60" w:rsidRDefault="001A4C60" w:rsidP="001A4C60">
            <w:pPr>
              <w:jc w:val="both"/>
            </w:pPr>
          </w:p>
          <w:p w14:paraId="7DB18F5C" w14:textId="77777777" w:rsidR="00C50151" w:rsidRDefault="00C50151" w:rsidP="001A4C60">
            <w:pPr>
              <w:jc w:val="both"/>
            </w:pPr>
          </w:p>
          <w:p w14:paraId="333AE53D" w14:textId="457FDF80" w:rsidR="00C50151" w:rsidRPr="00C50151" w:rsidRDefault="00CE5863" w:rsidP="00C5015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Language Kn</w:t>
            </w:r>
            <w:r w:rsidR="00494F54"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OWN:</w:t>
            </w:r>
          </w:p>
          <w:p w14:paraId="28B9932E" w14:textId="77777777" w:rsidR="00494F54" w:rsidRDefault="00494F54" w:rsidP="00494F54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caps/>
                <w:sz w:val="22"/>
                <w:szCs w:val="26"/>
              </w:rPr>
            </w:pPr>
          </w:p>
          <w:p w14:paraId="3F56EEB7" w14:textId="323A4803" w:rsidR="00494F54" w:rsidRPr="00494F54" w:rsidRDefault="00494F54" w:rsidP="00494F5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494F54">
              <w:t>Tamil</w:t>
            </w:r>
          </w:p>
          <w:p w14:paraId="00E97A8D" w14:textId="4D11CE5B" w:rsidR="00494F54" w:rsidRPr="00494F54" w:rsidRDefault="00494F54" w:rsidP="00494F5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494F54">
              <w:t>English</w:t>
            </w:r>
          </w:p>
          <w:p w14:paraId="4241CE4D" w14:textId="6710D8F1" w:rsidR="001A4C60" w:rsidRDefault="001A4C60" w:rsidP="001A4C60">
            <w:pPr>
              <w:jc w:val="both"/>
            </w:pPr>
          </w:p>
          <w:p w14:paraId="0C5F8869" w14:textId="3FF768DA" w:rsidR="00CE5863" w:rsidRPr="00C50151" w:rsidRDefault="00CE5863" w:rsidP="001A4C60">
            <w:pPr>
              <w:jc w:val="both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C5015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DECLARATION:</w:t>
            </w:r>
          </w:p>
          <w:p w14:paraId="117E54D4" w14:textId="3689167E" w:rsidR="00CE5863" w:rsidRDefault="00CE5863" w:rsidP="001A4C60">
            <w:pPr>
              <w:jc w:val="both"/>
            </w:pPr>
          </w:p>
          <w:p w14:paraId="4430B292" w14:textId="5ECCF838" w:rsidR="00CE5863" w:rsidRDefault="00CE5863" w:rsidP="001A4C60">
            <w:pPr>
              <w:jc w:val="both"/>
            </w:pPr>
            <w:r>
              <w:t xml:space="preserve"> I hereby declare that the above information is correct and true to the best of my knowledge and belief.</w:t>
            </w:r>
          </w:p>
          <w:p w14:paraId="785B5D99" w14:textId="6422ADF1" w:rsidR="00CE5863" w:rsidRDefault="00CE5863" w:rsidP="001A4C60">
            <w:pPr>
              <w:jc w:val="both"/>
            </w:pPr>
          </w:p>
          <w:p w14:paraId="2177DE07" w14:textId="0E8D8677" w:rsidR="00CE5863" w:rsidRDefault="00CE5863" w:rsidP="001A4C60">
            <w:pPr>
              <w:jc w:val="both"/>
            </w:pPr>
          </w:p>
          <w:p w14:paraId="666C477D" w14:textId="1EDCF0BA" w:rsidR="00CE5863" w:rsidRDefault="00CE5863" w:rsidP="001A4C60">
            <w:pPr>
              <w:jc w:val="both"/>
            </w:pPr>
            <w:r>
              <w:t>Place: Chennai</w:t>
            </w:r>
            <w:r w:rsidR="00C50151">
              <w:t xml:space="preserve">                                                                                Signature                                                   </w:t>
            </w:r>
          </w:p>
          <w:p w14:paraId="34C0C358" w14:textId="625643AE" w:rsidR="00CE5863" w:rsidRDefault="00CE5863" w:rsidP="001A4C60">
            <w:pPr>
              <w:jc w:val="both"/>
            </w:pPr>
          </w:p>
          <w:p w14:paraId="72CB54E0" w14:textId="5866979E" w:rsidR="00CE5863" w:rsidRDefault="00C50151" w:rsidP="001A4C60">
            <w:pPr>
              <w:jc w:val="both"/>
            </w:pPr>
            <w:r>
              <w:t xml:space="preserve">Date:                                            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ROJA R)</w:t>
            </w:r>
            <w:r w:rsidR="00CE5863">
              <w:t xml:space="preserve">                                                                                    </w:t>
            </w:r>
          </w:p>
          <w:p w14:paraId="7DD60BE7" w14:textId="5C7B88E2" w:rsidR="00CE5863" w:rsidRDefault="00CE5863" w:rsidP="001A4C60">
            <w:pPr>
              <w:jc w:val="both"/>
            </w:pPr>
            <w:r>
              <w:t xml:space="preserve">                                                                                                          </w:t>
            </w:r>
          </w:p>
          <w:p w14:paraId="0A3F2A5C" w14:textId="2B307D6C" w:rsidR="00CE5863" w:rsidRPr="00CE5863" w:rsidRDefault="00CE5863" w:rsidP="001A4C60">
            <w:pPr>
              <w:jc w:val="both"/>
              <w:rPr>
                <w:b/>
                <w:bCs/>
                <w:color w:val="090900"/>
              </w:rPr>
            </w:pPr>
            <w:r>
              <w:t xml:space="preserve">                                                                                                            </w:t>
            </w:r>
          </w:p>
          <w:p w14:paraId="40E6FCE3" w14:textId="77777777" w:rsidR="00CE5863" w:rsidRPr="00CE5863" w:rsidRDefault="00CE5863" w:rsidP="001A4C60">
            <w:pPr>
              <w:jc w:val="both"/>
              <w:rPr>
                <w:b/>
                <w:bCs/>
                <w:color w:val="090900"/>
              </w:rPr>
            </w:pPr>
          </w:p>
          <w:p w14:paraId="40FC1750" w14:textId="0349D374" w:rsidR="00CE5863" w:rsidRPr="001A4C60" w:rsidRDefault="00CE5863" w:rsidP="001A4C60">
            <w:pPr>
              <w:jc w:val="both"/>
            </w:pPr>
          </w:p>
        </w:tc>
      </w:tr>
    </w:tbl>
    <w:p w14:paraId="7001AFA8" w14:textId="77777777" w:rsidR="005D73D8" w:rsidRDefault="005D73D8" w:rsidP="000C45FF">
      <w:pPr>
        <w:tabs>
          <w:tab w:val="left" w:pos="990"/>
        </w:tabs>
      </w:pPr>
    </w:p>
    <w:sectPr w:rsidR="005D73D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9094" w14:textId="77777777" w:rsidR="005D73D8" w:rsidRDefault="005D73D8" w:rsidP="000C45FF">
      <w:r>
        <w:separator/>
      </w:r>
    </w:p>
  </w:endnote>
  <w:endnote w:type="continuationSeparator" w:id="0">
    <w:p w14:paraId="5B88052F" w14:textId="77777777" w:rsidR="005D73D8" w:rsidRDefault="005D73D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F131" w14:textId="77777777" w:rsidR="005D73D8" w:rsidRDefault="005D73D8" w:rsidP="000C45FF">
      <w:r>
        <w:separator/>
      </w:r>
    </w:p>
  </w:footnote>
  <w:footnote w:type="continuationSeparator" w:id="0">
    <w:p w14:paraId="0F1F8B84" w14:textId="77777777" w:rsidR="005D73D8" w:rsidRDefault="005D73D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103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64B2DA" wp14:editId="1B2E58B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9EF"/>
    <w:multiLevelType w:val="hybridMultilevel"/>
    <w:tmpl w:val="F07A1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4AE4"/>
    <w:multiLevelType w:val="hybridMultilevel"/>
    <w:tmpl w:val="AAC2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55F1"/>
    <w:multiLevelType w:val="hybridMultilevel"/>
    <w:tmpl w:val="7676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526A"/>
    <w:multiLevelType w:val="hybridMultilevel"/>
    <w:tmpl w:val="0CCEA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507AE"/>
    <w:multiLevelType w:val="hybridMultilevel"/>
    <w:tmpl w:val="C1A2E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C00F9"/>
    <w:multiLevelType w:val="hybridMultilevel"/>
    <w:tmpl w:val="090C4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48282">
    <w:abstractNumId w:val="1"/>
  </w:num>
  <w:num w:numId="2" w16cid:durableId="306984034">
    <w:abstractNumId w:val="4"/>
  </w:num>
  <w:num w:numId="3" w16cid:durableId="85425528">
    <w:abstractNumId w:val="3"/>
  </w:num>
  <w:num w:numId="4" w16cid:durableId="907543670">
    <w:abstractNumId w:val="5"/>
  </w:num>
  <w:num w:numId="5" w16cid:durableId="633753246">
    <w:abstractNumId w:val="2"/>
  </w:num>
  <w:num w:numId="6" w16cid:durableId="115738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60"/>
    <w:rsid w:val="00012136"/>
    <w:rsid w:val="00036450"/>
    <w:rsid w:val="000763B6"/>
    <w:rsid w:val="00094499"/>
    <w:rsid w:val="000C45FF"/>
    <w:rsid w:val="000E3FD1"/>
    <w:rsid w:val="00112054"/>
    <w:rsid w:val="001317D8"/>
    <w:rsid w:val="001525E1"/>
    <w:rsid w:val="00180329"/>
    <w:rsid w:val="0019001F"/>
    <w:rsid w:val="001A4C60"/>
    <w:rsid w:val="001A74A5"/>
    <w:rsid w:val="001B2ABD"/>
    <w:rsid w:val="001E0391"/>
    <w:rsid w:val="001E1759"/>
    <w:rsid w:val="001F1ECC"/>
    <w:rsid w:val="002400EB"/>
    <w:rsid w:val="00252819"/>
    <w:rsid w:val="00256CF7"/>
    <w:rsid w:val="00281FD5"/>
    <w:rsid w:val="00286B42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4F54"/>
    <w:rsid w:val="00496591"/>
    <w:rsid w:val="004C63E4"/>
    <w:rsid w:val="004D3011"/>
    <w:rsid w:val="005262AC"/>
    <w:rsid w:val="005D73D8"/>
    <w:rsid w:val="005E39D5"/>
    <w:rsid w:val="00600670"/>
    <w:rsid w:val="0062123A"/>
    <w:rsid w:val="00646E75"/>
    <w:rsid w:val="006771D0"/>
    <w:rsid w:val="00715816"/>
    <w:rsid w:val="00715FCB"/>
    <w:rsid w:val="00743101"/>
    <w:rsid w:val="00764C9F"/>
    <w:rsid w:val="007775E1"/>
    <w:rsid w:val="007867A0"/>
    <w:rsid w:val="007927F5"/>
    <w:rsid w:val="00802CA0"/>
    <w:rsid w:val="008A53DF"/>
    <w:rsid w:val="009260CD"/>
    <w:rsid w:val="00940A66"/>
    <w:rsid w:val="00952C25"/>
    <w:rsid w:val="00992C5B"/>
    <w:rsid w:val="00A2118D"/>
    <w:rsid w:val="00A226B4"/>
    <w:rsid w:val="00A31542"/>
    <w:rsid w:val="00A60271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151"/>
    <w:rsid w:val="00C506CF"/>
    <w:rsid w:val="00C72BED"/>
    <w:rsid w:val="00C9578B"/>
    <w:rsid w:val="00CB0055"/>
    <w:rsid w:val="00CE5863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3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A4C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4F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226B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evolent-arithmetic-5463c9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er-mermaid-7af3aa.netlify.app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quamarine-jelly-3384d9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a\AppData\Local\Microsoft\Office\16.0\DTS\en-US%7b1B015721-B11B-4ADF-9F81-448452608AE5%7d\%7b787D40F0-FD02-4C7A-858C-2ABDA3CAF2B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1C4EC6F8D445D1AE119A6D86BC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5BC5B-40D8-4809-99BD-D9D11FDB6E10}"/>
      </w:docPartPr>
      <w:docPartBody>
        <w:p w:rsidR="00A8081A" w:rsidRDefault="00000000">
          <w:pPr>
            <w:pStyle w:val="751C4EC6F8D445D1AE119A6D86BCF656"/>
          </w:pPr>
          <w:r w:rsidRPr="00CB0055">
            <w:t>Contact</w:t>
          </w:r>
        </w:p>
      </w:docPartBody>
    </w:docPart>
    <w:docPart>
      <w:docPartPr>
        <w:name w:val="8CE2EF520A1943359464534A01926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C8010-5763-4374-8B65-2579BDFC00A2}"/>
      </w:docPartPr>
      <w:docPartBody>
        <w:p w:rsidR="00A8081A" w:rsidRDefault="00000000">
          <w:pPr>
            <w:pStyle w:val="8CE2EF520A1943359464534A019266CF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9A"/>
    <w:rsid w:val="001D5CDA"/>
    <w:rsid w:val="005B259A"/>
    <w:rsid w:val="007E3967"/>
    <w:rsid w:val="00A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B259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59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51C4EC6F8D445D1AE119A6D86BCF656">
    <w:name w:val="751C4EC6F8D445D1AE119A6D86BCF656"/>
  </w:style>
  <w:style w:type="paragraph" w:customStyle="1" w:styleId="8CE2EF520A1943359464534A019266CF">
    <w:name w:val="8CE2EF520A1943359464534A019266CF"/>
  </w:style>
  <w:style w:type="character" w:styleId="Hyperlink">
    <w:name w:val="Hyperlink"/>
    <w:basedOn w:val="DefaultParagraphFont"/>
    <w:uiPriority w:val="99"/>
    <w:unhideWhenUsed/>
    <w:rsid w:val="005B259A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{787D40F0-FD02-4C7A-858C-2ABDA3CAF2BB}tf00546271_win32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2023-02-08T05:51:00Z</dcterms:created>
  <dcterms:modified xsi:type="dcterms:W3CDTF">2023-02-13T08:17:00Z</dcterms:modified>
</cp:coreProperties>
</file>